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72C9C" w14:textId="77777777" w:rsidR="005E50C2" w:rsidRDefault="00220AA3">
      <w:pPr>
        <w:pStyle w:val="Title"/>
      </w:pPr>
      <w:r>
        <w:t>Project 01</w:t>
      </w:r>
    </w:p>
    <w:p w14:paraId="5967469F" w14:textId="24A0B65D" w:rsidR="00220AA3" w:rsidRPr="00220AA3" w:rsidRDefault="00957FDB" w:rsidP="00220AA3">
      <w:pPr>
        <w:pStyle w:val="Subtitle"/>
      </w:pPr>
      <w:r>
        <w:t>CPSC-236-0</w:t>
      </w:r>
      <w:r w:rsidR="00BA17A4">
        <w:t>3</w:t>
      </w:r>
      <w:r w:rsidR="00410E48">
        <w:t xml:space="preserve"> 201</w:t>
      </w:r>
      <w:r w:rsidR="00BA17A4">
        <w:t>9SPO</w:t>
      </w:r>
    </w:p>
    <w:p w14:paraId="6A0D1574" w14:textId="77777777" w:rsidR="005E50C2" w:rsidRDefault="008D33A7">
      <w:pPr>
        <w:pStyle w:val="Heading1"/>
      </w:pPr>
      <w:r>
        <w:t>Summary</w:t>
      </w:r>
    </w:p>
    <w:p w14:paraId="12FCFF3A" w14:textId="77777777" w:rsidR="005E50C2" w:rsidRDefault="008D33A7">
      <w:r>
        <w:t>Create the smallest compile-able C# application.</w:t>
      </w:r>
    </w:p>
    <w:p w14:paraId="0ED7FFC2" w14:textId="77777777" w:rsidR="008D33A7" w:rsidRDefault="008D33A7" w:rsidP="008D33A7">
      <w:pPr>
        <w:pStyle w:val="Heading1"/>
      </w:pPr>
      <w:r>
        <w:t>Details</w:t>
      </w:r>
    </w:p>
    <w:p w14:paraId="0F7B64FC" w14:textId="6AB800A2" w:rsidR="008D33A7" w:rsidRDefault="008D33A7" w:rsidP="008D33A7">
      <w:r>
        <w:t>Starting with a prem</w:t>
      </w:r>
      <w:r w:rsidR="003C0E6C">
        <w:t>ade C# console application in Visual Studio</w:t>
      </w:r>
      <w:r>
        <w:t>, remove every element from the application code possible while still being able to successfully compile and run your code.</w:t>
      </w:r>
    </w:p>
    <w:p w14:paraId="0BDDD12C" w14:textId="77777777" w:rsidR="00C67634" w:rsidRPr="00C67634" w:rsidRDefault="00C67634" w:rsidP="00C67634">
      <w:pPr>
        <w:pStyle w:val="IntenseQuote"/>
        <w:rPr>
          <w:color w:val="auto"/>
          <w:sz w:val="17"/>
          <w:szCs w:val="17"/>
        </w:rPr>
      </w:pPr>
      <w:r>
        <w:t>Hint</w:t>
      </w:r>
      <w:r>
        <w:br/>
      </w:r>
      <w:r>
        <w:rPr>
          <w:color w:val="auto"/>
          <w:sz w:val="17"/>
          <w:szCs w:val="17"/>
        </w:rPr>
        <w:t xml:space="preserve">Keep deleting lines of code and trying to execute your application. This isn’t a “hello world” app. The application doesn’t have to do </w:t>
      </w:r>
      <w:r>
        <w:rPr>
          <w:i/>
          <w:color w:val="auto"/>
          <w:sz w:val="17"/>
          <w:szCs w:val="17"/>
        </w:rPr>
        <w:t>anything</w:t>
      </w:r>
      <w:r>
        <w:rPr>
          <w:color w:val="auto"/>
          <w:sz w:val="17"/>
          <w:szCs w:val="17"/>
        </w:rPr>
        <w:t xml:space="preserve"> other than compile i.e. the console window flashes on the screen and closes.</w:t>
      </w:r>
    </w:p>
    <w:p w14:paraId="57AE2C3F" w14:textId="77777777" w:rsidR="00C67634" w:rsidRDefault="00C67634" w:rsidP="00C67634">
      <w:pPr>
        <w:pStyle w:val="Heading1"/>
      </w:pPr>
      <w:r>
        <w:t>Grading</w:t>
      </w:r>
    </w:p>
    <w:p w14:paraId="4FE44D9E" w14:textId="77777777" w:rsidR="00C67634" w:rsidRDefault="00C67634" w:rsidP="00C67634">
      <w:r>
        <w:t xml:space="preserve">Assignment is worth </w:t>
      </w:r>
      <w:r>
        <w:rPr>
          <w:b/>
          <w:u w:val="single"/>
        </w:rPr>
        <w:t>25</w:t>
      </w:r>
      <w:r>
        <w:t xml:space="preserve"> points. You will be graded on:</w:t>
      </w:r>
    </w:p>
    <w:p w14:paraId="04829359" w14:textId="77777777" w:rsidR="00C67634" w:rsidRDefault="00C67634" w:rsidP="00C67634">
      <w:pPr>
        <w:pStyle w:val="ListParagraph"/>
        <w:numPr>
          <w:ilvl w:val="0"/>
          <w:numId w:val="3"/>
        </w:numPr>
      </w:pPr>
      <w:r>
        <w:t>Removing every extraneous piece of code from your application</w:t>
      </w:r>
    </w:p>
    <w:p w14:paraId="205B74DB" w14:textId="77777777" w:rsidR="00C67634" w:rsidRDefault="00C67634" w:rsidP="00C67634">
      <w:pPr>
        <w:pStyle w:val="ListParagraph"/>
        <w:numPr>
          <w:ilvl w:val="0"/>
          <w:numId w:val="3"/>
        </w:numPr>
      </w:pPr>
      <w:r>
        <w:t>Having a compile-able application within Visual Studio</w:t>
      </w:r>
    </w:p>
    <w:p w14:paraId="6F9EBFE3" w14:textId="77777777" w:rsidR="00C67634" w:rsidRDefault="00C67634" w:rsidP="00C67634">
      <w:pPr>
        <w:pStyle w:val="ListParagraph"/>
        <w:numPr>
          <w:ilvl w:val="0"/>
          <w:numId w:val="3"/>
        </w:numPr>
      </w:pPr>
      <w:r>
        <w:t>Correctly turning in the assignment – naming convention, correct files submitted</w:t>
      </w:r>
    </w:p>
    <w:p w14:paraId="2FFD3E4A" w14:textId="6F3E85EB" w:rsidR="003C0E6C" w:rsidRDefault="003C0E6C" w:rsidP="003C0E6C">
      <w:pPr>
        <w:pStyle w:val="Heading1"/>
      </w:pPr>
      <w:r>
        <w:t>Submitting</w:t>
      </w:r>
    </w:p>
    <w:p w14:paraId="48CE12AB" w14:textId="1EA4C96C" w:rsidR="00C67634" w:rsidRPr="00C67634" w:rsidRDefault="003C0E6C" w:rsidP="00C67634">
      <w:r>
        <w:t xml:space="preserve">Turn in your zipped solution folder to Blackboard. Make sure to name the zipped file </w:t>
      </w:r>
      <w:r>
        <w:rPr>
          <w:i/>
        </w:rPr>
        <w:t>firstInitialLastName</w:t>
      </w:r>
      <w:r>
        <w:t>_proj01. For example, cBoyd_proj01.zip.</w:t>
      </w:r>
      <w:bookmarkStart w:id="0" w:name="_GoBack"/>
      <w:bookmarkEnd w:id="0"/>
    </w:p>
    <w:sectPr w:rsidR="00C67634" w:rsidRPr="00C6763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23ADD"/>
    <w:multiLevelType w:val="hybridMultilevel"/>
    <w:tmpl w:val="03065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AA3"/>
    <w:rsid w:val="00220AA3"/>
    <w:rsid w:val="002C5DD8"/>
    <w:rsid w:val="003C0E6C"/>
    <w:rsid w:val="00410E48"/>
    <w:rsid w:val="005E50C2"/>
    <w:rsid w:val="006B00A3"/>
    <w:rsid w:val="008D33A7"/>
    <w:rsid w:val="00957FDB"/>
    <w:rsid w:val="00BA17A4"/>
    <w:rsid w:val="00C67634"/>
    <w:rsid w:val="00EB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9D423"/>
  <w15:chartTrackingRefBased/>
  <w15:docId w15:val="{28D9B2BD-C751-4091-97FC-6486E316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249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 Boyd</dc:creator>
  <cp:keywords/>
  <cp:lastModifiedBy>Chris Boyd</cp:lastModifiedBy>
  <cp:revision>8</cp:revision>
  <dcterms:created xsi:type="dcterms:W3CDTF">2015-02-03T01:29:00Z</dcterms:created>
  <dcterms:modified xsi:type="dcterms:W3CDTF">2019-01-29T00:54:00Z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