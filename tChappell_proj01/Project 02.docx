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A72C9C" w14:textId="1E89BFB0" w:rsidR="005E50C2" w:rsidRDefault="00D06EB5">
      <w:pPr>
        <w:pStyle w:val="Title"/>
      </w:pPr>
      <w:r>
        <w:t>Project 02</w:t>
      </w:r>
    </w:p>
    <w:p w14:paraId="5967469F" w14:textId="27FE9195" w:rsidR="00220AA3" w:rsidRPr="00220AA3" w:rsidRDefault="009A7CBC" w:rsidP="00220AA3">
      <w:pPr>
        <w:pStyle w:val="Subtitle"/>
      </w:pPr>
      <w:r>
        <w:t>CPSC-236-03</w:t>
      </w:r>
      <w:r w:rsidR="00220AA3">
        <w:t xml:space="preserve"> </w:t>
      </w:r>
      <w:r>
        <w:t>2017FAO</w:t>
      </w:r>
    </w:p>
    <w:p w14:paraId="6A0D1574" w14:textId="77777777" w:rsidR="005E50C2" w:rsidRDefault="008D33A7">
      <w:pPr>
        <w:pStyle w:val="Heading1"/>
      </w:pPr>
      <w:r>
        <w:t>Summary</w:t>
      </w:r>
    </w:p>
    <w:p w14:paraId="12FCFF3A" w14:textId="77777777" w:rsidR="005E50C2" w:rsidRDefault="008D33A7" w:rsidP="00E36375">
      <w:r>
        <w:t>Create a console application that asks users a series of questions, confirming their input and then printing a summary back at the end.</w:t>
      </w:r>
      <w:bookmarkStart w:id="0" w:name="_GoBack"/>
      <w:bookmarkEnd w:id="0"/>
    </w:p>
    <w:p w14:paraId="0ED7FFC2" w14:textId="77777777" w:rsidR="008D33A7" w:rsidRDefault="008D33A7" w:rsidP="008D33A7">
      <w:pPr>
        <w:pStyle w:val="Heading1"/>
      </w:pPr>
      <w:r>
        <w:t>Details</w:t>
      </w:r>
    </w:p>
    <w:p w14:paraId="0F7B64FC" w14:textId="3439714C" w:rsidR="008D33A7" w:rsidRDefault="008D33A7" w:rsidP="00E36375">
      <w:pPr>
        <w:rPr>
          <w:rFonts w:eastAsia="Calibri" w:cs="Calibri"/>
          <w:color w:val="000000"/>
        </w:rPr>
      </w:pPr>
      <w:r>
        <w:t>Starting with a prem</w:t>
      </w:r>
      <w:r w:rsidR="003C0E6C">
        <w:t>ade C# console application in Visual Studio</w:t>
      </w:r>
      <w:r w:rsidRPr="00E36375">
        <w:t>, create an application</w:t>
      </w:r>
      <w:r w:rsidR="00E36375">
        <w:rPr>
          <w:rFonts w:ascii="Calibri" w:eastAsia="Calibri" w:hAnsi="Calibri" w:cs="Calibri"/>
          <w:color w:val="000000"/>
        </w:rPr>
        <w:t xml:space="preserve"> </w:t>
      </w:r>
      <w:r w:rsidR="00E36375">
        <w:rPr>
          <w:rFonts w:eastAsia="Calibri" w:cs="Calibri"/>
          <w:color w:val="000000"/>
        </w:rPr>
        <w:t xml:space="preserve">that asks the user a series of questions. </w:t>
      </w:r>
      <w:r w:rsidR="00965213">
        <w:rPr>
          <w:rFonts w:eastAsia="Calibri" w:cs="Calibri"/>
          <w:color w:val="000000"/>
        </w:rPr>
        <w:t xml:space="preserve">At least one question must ask the user for a purely string response (such as their name) and one question must ask the user for a purely integer response (such as their age). The responses must be checked against at minimum </w:t>
      </w:r>
      <w:proofErr w:type="spellStart"/>
      <w:proofErr w:type="gramStart"/>
      <w:r w:rsidR="00965213">
        <w:rPr>
          <w:rFonts w:eastAsia="Calibri" w:cs="Calibri"/>
          <w:color w:val="000000"/>
        </w:rPr>
        <w:t>int.TryParse</w:t>
      </w:r>
      <w:proofErr w:type="spellEnd"/>
      <w:proofErr w:type="gramEnd"/>
      <w:r w:rsidR="00965213">
        <w:rPr>
          <w:rFonts w:eastAsia="Calibri" w:cs="Calibri"/>
          <w:color w:val="000000"/>
        </w:rPr>
        <w:t>. The questions must be broken out into individual methods. At the end, the user’s information must be printed back to the screen to the user.</w:t>
      </w:r>
    </w:p>
    <w:p w14:paraId="45505F2E" w14:textId="2F07EE17" w:rsidR="00965213" w:rsidRDefault="00965213" w:rsidP="00E36375">
      <w:pPr>
        <w:rPr>
          <w:rFonts w:ascii="Calibri" w:eastAsia="Calibri" w:hAnsi="Calibri" w:cs="Calibri"/>
          <w:color w:val="000000"/>
        </w:rPr>
      </w:pPr>
      <w:r>
        <w:rPr>
          <w:rFonts w:eastAsia="Calibri" w:cs="Calibri"/>
          <w:color w:val="000000"/>
        </w:rPr>
        <w:t>The application should continue asking the series of questions, until the user closes the application.</w:t>
      </w:r>
    </w:p>
    <w:p w14:paraId="0BDDD12C" w14:textId="0384DE76" w:rsidR="00C67634" w:rsidRPr="00C67634" w:rsidRDefault="00C67634" w:rsidP="00C67634">
      <w:pPr>
        <w:pStyle w:val="IntenseQuote"/>
        <w:rPr>
          <w:color w:val="auto"/>
          <w:sz w:val="17"/>
          <w:szCs w:val="17"/>
        </w:rPr>
      </w:pPr>
      <w:r>
        <w:t>Hint</w:t>
      </w:r>
      <w:r>
        <w:br/>
      </w:r>
      <w:proofErr w:type="spellStart"/>
      <w:r w:rsidR="00965213">
        <w:rPr>
          <w:rFonts w:eastAsia="Calibri" w:cs="Calibri"/>
          <w:color w:val="000000"/>
          <w:sz w:val="17"/>
          <w:szCs w:val="17"/>
        </w:rPr>
        <w:t>int.TryParse</w:t>
      </w:r>
      <w:proofErr w:type="spellEnd"/>
      <w:r w:rsidR="00965213">
        <w:rPr>
          <w:rFonts w:eastAsia="Calibri" w:cs="Calibri"/>
          <w:color w:val="000000"/>
          <w:sz w:val="17"/>
          <w:szCs w:val="17"/>
        </w:rPr>
        <w:t xml:space="preserve"> allows you to check an input to see if it is a</w:t>
      </w:r>
      <w:r w:rsidR="00911112">
        <w:rPr>
          <w:rFonts w:eastAsia="Calibri" w:cs="Calibri"/>
          <w:color w:val="000000"/>
          <w:sz w:val="17"/>
          <w:szCs w:val="17"/>
        </w:rPr>
        <w:t>n</w:t>
      </w:r>
      <w:r w:rsidR="00965213">
        <w:rPr>
          <w:rFonts w:eastAsia="Calibri" w:cs="Calibri"/>
          <w:color w:val="000000"/>
          <w:sz w:val="17"/>
          <w:szCs w:val="17"/>
        </w:rPr>
        <w:t xml:space="preserve"> integer or not. You’ll need another built-in method to check if a string contains any numbers.</w:t>
      </w:r>
    </w:p>
    <w:p w14:paraId="57AE2C3F" w14:textId="77777777" w:rsidR="00C67634" w:rsidRDefault="00C67634" w:rsidP="00C67634">
      <w:pPr>
        <w:pStyle w:val="Heading1"/>
      </w:pPr>
      <w:r>
        <w:t>Grading</w:t>
      </w:r>
    </w:p>
    <w:p w14:paraId="4FE44D9E" w14:textId="77777777" w:rsidR="00C67634" w:rsidRPr="00E36375" w:rsidRDefault="00C67634" w:rsidP="00C67634">
      <w:r w:rsidRPr="00E36375">
        <w:t xml:space="preserve">Assignment is worth </w:t>
      </w:r>
      <w:r w:rsidRPr="00E36375">
        <w:rPr>
          <w:b/>
          <w:u w:val="single"/>
        </w:rPr>
        <w:t>25</w:t>
      </w:r>
      <w:r w:rsidRPr="00E36375">
        <w:t xml:space="preserve"> points. You will be graded on:</w:t>
      </w:r>
    </w:p>
    <w:p w14:paraId="04829359" w14:textId="757F7D16" w:rsidR="00C67634" w:rsidRPr="00965213" w:rsidRDefault="00965213" w:rsidP="00C67634">
      <w:pPr>
        <w:pStyle w:val="ListParagraph"/>
        <w:numPr>
          <w:ilvl w:val="0"/>
          <w:numId w:val="3"/>
        </w:numPr>
      </w:pPr>
      <w:r>
        <w:rPr>
          <w:rFonts w:eastAsia="Calibri" w:cs="Calibri"/>
          <w:color w:val="000000"/>
        </w:rPr>
        <w:t>Correctly asking users for at least one string response and one integer</w:t>
      </w:r>
    </w:p>
    <w:p w14:paraId="2483F5F5" w14:textId="0A65A8B9" w:rsidR="00965213" w:rsidRPr="00E36375" w:rsidRDefault="00965213" w:rsidP="00C67634">
      <w:pPr>
        <w:pStyle w:val="ListParagraph"/>
        <w:numPr>
          <w:ilvl w:val="0"/>
          <w:numId w:val="3"/>
        </w:numPr>
      </w:pPr>
      <w:r>
        <w:rPr>
          <w:rFonts w:eastAsia="Calibri" w:cs="Calibri"/>
          <w:color w:val="000000"/>
        </w:rPr>
        <w:t>Questions broken out into individual methods</w:t>
      </w:r>
    </w:p>
    <w:p w14:paraId="205B74DB" w14:textId="77777777" w:rsidR="00C67634" w:rsidRPr="00965213" w:rsidRDefault="00C67634" w:rsidP="00C67634">
      <w:pPr>
        <w:pStyle w:val="ListParagraph"/>
        <w:numPr>
          <w:ilvl w:val="0"/>
          <w:numId w:val="3"/>
        </w:numPr>
      </w:pPr>
      <w:r w:rsidRPr="00E36375">
        <w:rPr>
          <w:rFonts w:eastAsia="Calibri" w:cs="Calibri"/>
          <w:color w:val="000000"/>
        </w:rPr>
        <w:t xml:space="preserve">Using an </w:t>
      </w:r>
      <w:r w:rsidRPr="00E36375">
        <w:rPr>
          <w:rFonts w:eastAsia="Calibri" w:cs="Calibri"/>
          <w:i/>
          <w:iCs/>
          <w:color w:val="000000"/>
        </w:rPr>
        <w:t>if</w:t>
      </w:r>
      <w:r w:rsidRPr="00E36375">
        <w:rPr>
          <w:rFonts w:eastAsia="Calibri" w:cs="Calibri"/>
          <w:color w:val="000000"/>
        </w:rPr>
        <w:t xml:space="preserve"> and </w:t>
      </w:r>
      <w:r w:rsidRPr="00E36375">
        <w:rPr>
          <w:rFonts w:eastAsia="Calibri" w:cs="Calibri"/>
          <w:i/>
          <w:iCs/>
          <w:color w:val="000000"/>
        </w:rPr>
        <w:t>switch</w:t>
      </w:r>
      <w:r w:rsidRPr="00E36375">
        <w:rPr>
          <w:rFonts w:eastAsia="Calibri" w:cs="Calibri"/>
          <w:color w:val="000000"/>
        </w:rPr>
        <w:t xml:space="preserve"> statement in your code</w:t>
      </w:r>
    </w:p>
    <w:p w14:paraId="79068517" w14:textId="70FEB74B" w:rsidR="00965213" w:rsidRPr="00E36375" w:rsidRDefault="00965213" w:rsidP="00C67634">
      <w:pPr>
        <w:pStyle w:val="ListParagraph"/>
        <w:numPr>
          <w:ilvl w:val="0"/>
          <w:numId w:val="3"/>
        </w:numPr>
      </w:pPr>
      <w:r>
        <w:t xml:space="preserve">Use of </w:t>
      </w:r>
      <w:proofErr w:type="spellStart"/>
      <w:proofErr w:type="gramStart"/>
      <w:r>
        <w:t>int.TryParse</w:t>
      </w:r>
      <w:proofErr w:type="spellEnd"/>
      <w:proofErr w:type="gramEnd"/>
      <w:r>
        <w:t xml:space="preserve"> and of an additional method for checking for integers in strings and strings in integers</w:t>
      </w:r>
    </w:p>
    <w:p w14:paraId="6F9EBFE3" w14:textId="77777777" w:rsidR="00C67634" w:rsidRPr="00E36375" w:rsidRDefault="00C67634" w:rsidP="00C67634">
      <w:pPr>
        <w:pStyle w:val="ListParagraph"/>
        <w:numPr>
          <w:ilvl w:val="0"/>
          <w:numId w:val="3"/>
        </w:numPr>
      </w:pPr>
      <w:r w:rsidRPr="00E36375">
        <w:t>Correctly turning in the assignment – naming convention, correct files submitted</w:t>
      </w:r>
    </w:p>
    <w:p w14:paraId="2FFD3E4A" w14:textId="6F3E85EB" w:rsidR="003C0E6C" w:rsidRDefault="003C0E6C" w:rsidP="003C0E6C">
      <w:pPr>
        <w:pStyle w:val="Heading1"/>
      </w:pPr>
      <w:r>
        <w:t>Submitting</w:t>
      </w:r>
    </w:p>
    <w:p w14:paraId="48CE12AB" w14:textId="2A355FB4" w:rsidR="00C67634" w:rsidRPr="00C67634" w:rsidRDefault="003C0E6C" w:rsidP="00E36375">
      <w:r>
        <w:t xml:space="preserve">Turn in your zipped solution folder to Blackboard. Make sure to name the zipped file </w:t>
      </w:r>
      <w:r>
        <w:rPr>
          <w:i/>
        </w:rPr>
        <w:t>firstInitialLastName</w:t>
      </w:r>
      <w:r>
        <w:t>_proj</w:t>
      </w:r>
      <w:r>
        <w:rPr>
          <w:rFonts w:ascii="Calibri" w:eastAsia="Calibri" w:hAnsi="Calibri" w:cs="Calibri"/>
          <w:color w:val="000000"/>
        </w:rPr>
        <w:t>02</w:t>
      </w:r>
      <w:r>
        <w:t>. For example, cBoyd_proj</w:t>
      </w:r>
      <w:r>
        <w:rPr>
          <w:rFonts w:ascii="Calibri" w:eastAsia="Calibri" w:hAnsi="Calibri" w:cs="Calibri"/>
          <w:color w:val="000000"/>
        </w:rPr>
        <w:t>02</w:t>
      </w:r>
      <w:r>
        <w:t>.zip.</w:t>
      </w:r>
    </w:p>
    <w:sectPr w:rsidR="00C67634" w:rsidRPr="00C6763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10102FF" w:usb1="EAC7FFFF" w:usb2="0001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1DB9"/>
    <w:multiLevelType w:val="hybridMultilevel"/>
    <w:tmpl w:val="BB46DBD2"/>
    <w:lvl w:ilvl="0" w:tplc="04090001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123ADD"/>
    <w:multiLevelType w:val="hybridMultilevel"/>
    <w:tmpl w:val="03065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AA3"/>
    <w:rsid w:val="00220AA3"/>
    <w:rsid w:val="003C0E6C"/>
    <w:rsid w:val="005E50C2"/>
    <w:rsid w:val="008D33A7"/>
    <w:rsid w:val="00911112"/>
    <w:rsid w:val="00965213"/>
    <w:rsid w:val="009A7CBC"/>
    <w:rsid w:val="00B14D1C"/>
    <w:rsid w:val="00B5528E"/>
    <w:rsid w:val="00C67634"/>
    <w:rsid w:val="00CA4E9D"/>
    <w:rsid w:val="00D06EB5"/>
    <w:rsid w:val="00E36375"/>
    <w:rsid w:val="00F62435"/>
    <w:rsid w:val="00FF083F"/>
    <w:rsid w:val="607BE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9D423"/>
  <w15:docId w15:val="{774999EA-57BA-4873-B422-B28E241EB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Emphasis">
    <w:name w:val="Emphasis"/>
    <w:basedOn w:val="DefaultParagraphFont"/>
    <w:uiPriority w:val="20"/>
    <w:qFormat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B01513" w:themeColor="accent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Hyperlink">
    <w:name w:val="Hyperlink"/>
    <w:basedOn w:val="DefaultParagraphFont"/>
    <w:unhideWhenUsed/>
    <w:rPr>
      <w:color w:val="4FB8C1" w:themeColor="text2" w:themeTint="99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DFFCB" w:themeColor="followedHyperlink"/>
      <w:u w:val="single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sz w:val="28"/>
      <w:szCs w:val="28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83</TotalTime>
  <Pages>1</Pages>
  <Words>227</Words>
  <Characters>1300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 Boyd</dc:creator>
  <cp:keywords/>
  <cp:lastModifiedBy>Chris Boyd</cp:lastModifiedBy>
  <cp:revision>7</cp:revision>
  <dcterms:created xsi:type="dcterms:W3CDTF">2015-02-05T00:56:00Z</dcterms:created>
  <dcterms:modified xsi:type="dcterms:W3CDTF">2017-09-04T02:03:00Z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