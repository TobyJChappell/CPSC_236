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72C9C" w14:textId="0F1DCF94" w:rsidR="005E50C2" w:rsidRDefault="00C512A8">
      <w:pPr>
        <w:pStyle w:val="Title"/>
      </w:pPr>
      <w:r>
        <w:t>Project 0</w:t>
      </w:r>
      <w:r w:rsidR="00992E74">
        <w:t>4</w:t>
      </w:r>
    </w:p>
    <w:p w14:paraId="5967469F" w14:textId="646185B3" w:rsidR="00220AA3" w:rsidRPr="00220AA3" w:rsidRDefault="00220AA3" w:rsidP="00220AA3">
      <w:pPr>
        <w:pStyle w:val="Subtitle"/>
      </w:pPr>
      <w:r>
        <w:t>CPSC-236</w:t>
      </w:r>
    </w:p>
    <w:p w14:paraId="6A0D1574" w14:textId="77777777" w:rsidR="005E50C2" w:rsidRDefault="008D33A7">
      <w:pPr>
        <w:pStyle w:val="Heading1"/>
      </w:pPr>
      <w:r>
        <w:t>Summary</w:t>
      </w:r>
    </w:p>
    <w:p w14:paraId="12FCFF3A" w14:textId="52C404D3" w:rsidR="005E50C2" w:rsidRDefault="00C35612">
      <w:r>
        <w:t xml:space="preserve">Create a library WinForms application that allows users to </w:t>
      </w:r>
      <w:r w:rsidR="00992E74">
        <w:t>manage records of multiple types. Examples are a library of</w:t>
      </w:r>
      <w:r>
        <w:t xml:space="preserve"> books, movies and </w:t>
      </w:r>
      <w:r w:rsidR="00992E74">
        <w:t>games</w:t>
      </w:r>
      <w:r w:rsidR="009B5823">
        <w:t xml:space="preserve">, or </w:t>
      </w:r>
      <w:r w:rsidR="00B61A27">
        <w:t>tasks trackers, or anything similar</w:t>
      </w:r>
      <w:r w:rsidR="00F65D41">
        <w:t>. You are encouraged to theme your application</w:t>
      </w:r>
      <w:r w:rsidR="00C83C4E">
        <w:t>.</w:t>
      </w:r>
    </w:p>
    <w:p w14:paraId="44F9EDB1" w14:textId="43860956" w:rsidR="00B61A27" w:rsidRPr="00B61A27" w:rsidRDefault="00B61A27">
      <w:r>
        <w:rPr>
          <w:b/>
        </w:rPr>
        <w:t>You may not simply change the variable names of the sample application we do in class. You must find ways to expand upon it or do it in your own way entirely.</w:t>
      </w:r>
    </w:p>
    <w:p w14:paraId="0ED7FFC2" w14:textId="77777777" w:rsidR="008D33A7" w:rsidRDefault="008D33A7" w:rsidP="008D33A7">
      <w:pPr>
        <w:pStyle w:val="Heading1"/>
      </w:pPr>
      <w:r>
        <w:t>Details</w:t>
      </w:r>
    </w:p>
    <w:p w14:paraId="0F7B64FC" w14:textId="0F901050" w:rsidR="008D33A7" w:rsidRDefault="008D33A7" w:rsidP="008D33A7">
      <w:r>
        <w:t>Starting with a prem</w:t>
      </w:r>
      <w:r w:rsidR="003C0E6C">
        <w:t xml:space="preserve">ade C# </w:t>
      </w:r>
      <w:r w:rsidR="00C35612">
        <w:t>WinForms</w:t>
      </w:r>
      <w:r w:rsidR="003C0E6C">
        <w:t xml:space="preserve"> application in Visual Studio</w:t>
      </w:r>
      <w:r>
        <w:t xml:space="preserve">, </w:t>
      </w:r>
      <w:r w:rsidR="00785D5E">
        <w:t xml:space="preserve">create an application for adding, viewing and </w:t>
      </w:r>
      <w:r w:rsidR="00C35612">
        <w:t>deleting records. Users should enter a record’s information, click a button, and that record should be turned into a</w:t>
      </w:r>
      <w:r w:rsidR="00C83C4E">
        <w:t>n instance of an object</w:t>
      </w:r>
      <w:r w:rsidR="00C35612">
        <w:t xml:space="preserve"> that is then added to a </w:t>
      </w:r>
      <w:proofErr w:type="spellStart"/>
      <w:r w:rsidR="00C35612">
        <w:t>BindingList</w:t>
      </w:r>
      <w:proofErr w:type="spellEnd"/>
      <w:r w:rsidR="00C35612">
        <w:t xml:space="preserve">. You </w:t>
      </w:r>
      <w:r w:rsidR="00C35612">
        <w:rPr>
          <w:b/>
        </w:rPr>
        <w:t>must</w:t>
      </w:r>
      <w:r w:rsidR="00C35612">
        <w:t xml:space="preserve"> use a </w:t>
      </w:r>
      <w:proofErr w:type="spellStart"/>
      <w:r w:rsidR="00C35612">
        <w:t>BindingList</w:t>
      </w:r>
      <w:proofErr w:type="spellEnd"/>
      <w:r w:rsidR="00C35612">
        <w:t xml:space="preserve">, and you </w:t>
      </w:r>
      <w:r w:rsidR="00C35612">
        <w:rPr>
          <w:b/>
        </w:rPr>
        <w:t>must</w:t>
      </w:r>
      <w:r w:rsidR="00C35612">
        <w:t xml:space="preserve"> store each record as an individual </w:t>
      </w:r>
      <w:r w:rsidR="00C35612" w:rsidRPr="00CF52DA">
        <w:rPr>
          <w:b/>
        </w:rPr>
        <w:t>object</w:t>
      </w:r>
      <w:r w:rsidR="00C35612">
        <w:t xml:space="preserve"> in that list.</w:t>
      </w:r>
    </w:p>
    <w:p w14:paraId="24CE8F14" w14:textId="76DBE154" w:rsidR="00C83C4E" w:rsidRDefault="00C83C4E" w:rsidP="008D33A7">
      <w:r>
        <w:t>A basis for your project will be provided.</w:t>
      </w:r>
    </w:p>
    <w:p w14:paraId="1E57DE76" w14:textId="5CEB9B80" w:rsidR="00C35612" w:rsidRDefault="00C35612" w:rsidP="008D33A7">
      <w:r>
        <w:t xml:space="preserve">Create a </w:t>
      </w:r>
      <w:proofErr w:type="spellStart"/>
      <w:r w:rsidRPr="00CF52DA">
        <w:rPr>
          <w:b/>
        </w:rPr>
        <w:t>ListBox</w:t>
      </w:r>
      <w:proofErr w:type="spellEnd"/>
      <w:r>
        <w:t xml:space="preserve"> for storing a</w:t>
      </w:r>
      <w:r w:rsidR="004A5EC4">
        <w:t>n</w:t>
      </w:r>
      <w:r>
        <w:t xml:space="preserve"> identifier for each object (such as the title). Users should be able to click on an item in the </w:t>
      </w:r>
      <w:proofErr w:type="spellStart"/>
      <w:r>
        <w:t>ListBox</w:t>
      </w:r>
      <w:proofErr w:type="spellEnd"/>
      <w:r>
        <w:t xml:space="preserve"> and pull up record information. Users should also be able to delete a record from the selection.</w:t>
      </w:r>
    </w:p>
    <w:p w14:paraId="55B95B76" w14:textId="74A262CB" w:rsidR="004A5EC4" w:rsidRDefault="004A5EC4" w:rsidP="008D33A7">
      <w:r>
        <w:t xml:space="preserve">The generic object struct/class must contain </w:t>
      </w:r>
      <w:r w:rsidR="00F277D4">
        <w:t>three properties</w:t>
      </w:r>
      <w:r w:rsidR="004D5A36">
        <w:t>, at minimum.</w:t>
      </w:r>
    </w:p>
    <w:p w14:paraId="53E6905E" w14:textId="5C2720FF" w:rsidR="004A5EC4" w:rsidRDefault="004A5EC4" w:rsidP="008D33A7">
      <w:r>
        <w:t>Your program m</w:t>
      </w:r>
      <w:r w:rsidR="004D5A36">
        <w:t xml:space="preserve">ust save and load previous data and your application must be tested for user experience (no window resizing, </w:t>
      </w:r>
      <w:proofErr w:type="spellStart"/>
      <w:r w:rsidR="004D5A36">
        <w:t>TabStop</w:t>
      </w:r>
      <w:proofErr w:type="spellEnd"/>
      <w:r w:rsidR="004D5A36">
        <w:t xml:space="preserve"> order, labels, bug free).</w:t>
      </w:r>
    </w:p>
    <w:p w14:paraId="6429C2A5" w14:textId="347CC915" w:rsidR="009D322B" w:rsidRDefault="009D322B" w:rsidP="008D33A7">
      <w:r>
        <w:t>The application should:</w:t>
      </w:r>
    </w:p>
    <w:p w14:paraId="323B091D" w14:textId="42D0F457" w:rsidR="009D322B" w:rsidRDefault="009D322B" w:rsidP="009D322B">
      <w:pPr>
        <w:pStyle w:val="ListParagraph"/>
        <w:numPr>
          <w:ilvl w:val="0"/>
          <w:numId w:val="4"/>
        </w:numPr>
      </w:pPr>
      <w:r>
        <w:t xml:space="preserve">Use WinForms </w:t>
      </w:r>
      <w:proofErr w:type="spellStart"/>
      <w:r w:rsidR="002D415D">
        <w:t>ListBox</w:t>
      </w:r>
      <w:proofErr w:type="spellEnd"/>
      <w:r w:rsidR="00FD61AD">
        <w:t xml:space="preserve"> and Tabs</w:t>
      </w:r>
    </w:p>
    <w:p w14:paraId="3237318E" w14:textId="3459DB9D" w:rsidR="00FD61AD" w:rsidRDefault="00FD61AD" w:rsidP="009D322B">
      <w:pPr>
        <w:pStyle w:val="ListParagraph"/>
        <w:numPr>
          <w:ilvl w:val="0"/>
          <w:numId w:val="4"/>
        </w:numPr>
      </w:pPr>
      <w:r>
        <w:t xml:space="preserve">Use a generic base class called </w:t>
      </w:r>
      <w:r>
        <w:rPr>
          <w:b/>
        </w:rPr>
        <w:t>Record</w:t>
      </w:r>
    </w:p>
    <w:p w14:paraId="764ADE7D" w14:textId="17F5F1FB" w:rsidR="00FD61AD" w:rsidRDefault="00FD61AD" w:rsidP="00FD61AD">
      <w:pPr>
        <w:pStyle w:val="ListParagraph"/>
        <w:numPr>
          <w:ilvl w:val="1"/>
          <w:numId w:val="4"/>
        </w:numPr>
      </w:pPr>
      <w:r>
        <w:t xml:space="preserve">Use of an </w:t>
      </w:r>
      <w:proofErr w:type="spellStart"/>
      <w:r>
        <w:rPr>
          <w:b/>
        </w:rPr>
        <w:t>enum</w:t>
      </w:r>
      <w:proofErr w:type="spellEnd"/>
      <w:r>
        <w:t xml:space="preserve"> for the specific Rec</w:t>
      </w:r>
      <w:bookmarkStart w:id="0" w:name="_GoBack"/>
      <w:bookmarkEnd w:id="0"/>
      <w:r>
        <w:t xml:space="preserve">ord type (CD, </w:t>
      </w:r>
      <w:proofErr w:type="spellStart"/>
      <w:r>
        <w:t>etc</w:t>
      </w:r>
      <w:proofErr w:type="spellEnd"/>
      <w:r>
        <w:t xml:space="preserve">) or an </w:t>
      </w:r>
      <w:r w:rsidRPr="00670239">
        <w:rPr>
          <w:b/>
        </w:rPr>
        <w:t>inherited class</w:t>
      </w:r>
      <w:r>
        <w:t xml:space="preserve"> </w:t>
      </w:r>
      <w:r w:rsidR="00670239">
        <w:t>is up to you, but you’ll need one or the other</w:t>
      </w:r>
    </w:p>
    <w:p w14:paraId="5150E573" w14:textId="01D5AB50" w:rsidR="00670239" w:rsidRDefault="00670239" w:rsidP="00670239">
      <w:pPr>
        <w:pStyle w:val="ListParagraph"/>
        <w:numPr>
          <w:ilvl w:val="0"/>
          <w:numId w:val="4"/>
        </w:numPr>
      </w:pPr>
      <w:r>
        <w:t xml:space="preserve">Use of a </w:t>
      </w:r>
      <w:proofErr w:type="spellStart"/>
      <w:r>
        <w:rPr>
          <w:b/>
        </w:rPr>
        <w:t>BindingList</w:t>
      </w:r>
      <w:proofErr w:type="spellEnd"/>
    </w:p>
    <w:p w14:paraId="7D19DAC6" w14:textId="199864DE" w:rsidR="00670239" w:rsidRPr="00C35612" w:rsidRDefault="00BB5A1C" w:rsidP="00670239">
      <w:pPr>
        <w:pStyle w:val="ListParagraph"/>
        <w:numPr>
          <w:ilvl w:val="0"/>
          <w:numId w:val="4"/>
        </w:numPr>
      </w:pPr>
      <w:r>
        <w:t>Reading and writing data to a file(s) between application sessions</w:t>
      </w:r>
    </w:p>
    <w:p w14:paraId="57AE2C3F" w14:textId="77777777" w:rsidR="00C67634" w:rsidRDefault="00C67634" w:rsidP="00C67634">
      <w:pPr>
        <w:pStyle w:val="Heading1"/>
      </w:pPr>
      <w:r>
        <w:t>Grading</w:t>
      </w:r>
    </w:p>
    <w:p w14:paraId="4FE44D9E" w14:textId="77777777" w:rsidR="00C67634" w:rsidRDefault="00C67634" w:rsidP="00C67634">
      <w:r>
        <w:t xml:space="preserve">Assignment is worth </w:t>
      </w:r>
      <w:r>
        <w:rPr>
          <w:b/>
          <w:u w:val="single"/>
        </w:rPr>
        <w:t>25</w:t>
      </w:r>
      <w:r>
        <w:t xml:space="preserve"> points. You will be graded on:</w:t>
      </w:r>
    </w:p>
    <w:p w14:paraId="3E116A75" w14:textId="64524707" w:rsidR="00C35612" w:rsidRDefault="00C35612" w:rsidP="00C35612">
      <w:pPr>
        <w:pStyle w:val="ListParagraph"/>
        <w:numPr>
          <w:ilvl w:val="0"/>
          <w:numId w:val="3"/>
        </w:numPr>
      </w:pPr>
      <w:r>
        <w:t xml:space="preserve">Successfully using a </w:t>
      </w:r>
      <w:proofErr w:type="spellStart"/>
      <w:r>
        <w:t>BindingList</w:t>
      </w:r>
      <w:proofErr w:type="spellEnd"/>
      <w:r>
        <w:t xml:space="preserve"> object and </w:t>
      </w:r>
      <w:proofErr w:type="spellStart"/>
      <w:r>
        <w:t>DataSource</w:t>
      </w:r>
      <w:proofErr w:type="spellEnd"/>
      <w:r>
        <w:t xml:space="preserve"> property to update your </w:t>
      </w:r>
      <w:proofErr w:type="spellStart"/>
      <w:r>
        <w:t>ListBox</w:t>
      </w:r>
      <w:proofErr w:type="spellEnd"/>
      <w:r>
        <w:t>.</w:t>
      </w:r>
    </w:p>
    <w:p w14:paraId="04829359" w14:textId="129E760A" w:rsidR="00C67634" w:rsidRDefault="00785D5E" w:rsidP="00C67634">
      <w:pPr>
        <w:pStyle w:val="ListParagraph"/>
        <w:numPr>
          <w:ilvl w:val="0"/>
          <w:numId w:val="3"/>
        </w:numPr>
      </w:pPr>
      <w:r>
        <w:t>S</w:t>
      </w:r>
      <w:r w:rsidR="00C35612">
        <w:t>uccessfully read and write your data</w:t>
      </w:r>
    </w:p>
    <w:p w14:paraId="5015296B" w14:textId="56E2BFD7" w:rsidR="004A5EC4" w:rsidRDefault="004A5EC4" w:rsidP="00C67634">
      <w:pPr>
        <w:pStyle w:val="ListParagraph"/>
        <w:numPr>
          <w:ilvl w:val="0"/>
          <w:numId w:val="3"/>
        </w:numPr>
      </w:pPr>
      <w:r>
        <w:t xml:space="preserve">Building a UI with proper </w:t>
      </w:r>
      <w:proofErr w:type="spellStart"/>
      <w:r>
        <w:t>TabStop</w:t>
      </w:r>
      <w:proofErr w:type="spellEnd"/>
      <w:r>
        <w:t xml:space="preserve"> flow and UX</w:t>
      </w:r>
    </w:p>
    <w:p w14:paraId="2E1D96FE" w14:textId="02FA0A10" w:rsidR="00785D5E" w:rsidRDefault="00785D5E" w:rsidP="00C67634">
      <w:pPr>
        <w:pStyle w:val="ListParagraph"/>
        <w:numPr>
          <w:ilvl w:val="0"/>
          <w:numId w:val="3"/>
        </w:numPr>
      </w:pPr>
      <w:r>
        <w:t>Being able to view, add and delete records from your application</w:t>
      </w:r>
    </w:p>
    <w:p w14:paraId="205B74DB" w14:textId="77777777" w:rsidR="00C67634" w:rsidRDefault="00C67634" w:rsidP="00C67634">
      <w:pPr>
        <w:pStyle w:val="ListParagraph"/>
        <w:numPr>
          <w:ilvl w:val="0"/>
          <w:numId w:val="3"/>
        </w:numPr>
      </w:pPr>
      <w:r>
        <w:t>Having a compile-able application within Visual Studio</w:t>
      </w:r>
    </w:p>
    <w:p w14:paraId="6F9EBFE3" w14:textId="77777777" w:rsidR="00C67634" w:rsidRDefault="00C67634" w:rsidP="00C67634">
      <w:pPr>
        <w:pStyle w:val="ListParagraph"/>
        <w:numPr>
          <w:ilvl w:val="0"/>
          <w:numId w:val="3"/>
        </w:numPr>
      </w:pPr>
      <w:r>
        <w:t>Correctly turning in the assignment – naming convention, correct files submitted</w:t>
      </w:r>
    </w:p>
    <w:p w14:paraId="2FFD3E4A" w14:textId="6F3E85EB" w:rsidR="003C0E6C" w:rsidRDefault="003C0E6C" w:rsidP="003C0E6C">
      <w:pPr>
        <w:pStyle w:val="Heading1"/>
      </w:pPr>
      <w:r>
        <w:lastRenderedPageBreak/>
        <w:t>Submitting</w:t>
      </w:r>
    </w:p>
    <w:p w14:paraId="48CE12AB" w14:textId="20BF2C63" w:rsidR="00C67634" w:rsidRPr="004A5EC4" w:rsidRDefault="003C0E6C" w:rsidP="00C67634">
      <w:r>
        <w:t xml:space="preserve">Turn in your zipped solution folder to Blackboard. Make sure to name the zipped file </w:t>
      </w:r>
      <w:r>
        <w:rPr>
          <w:i/>
        </w:rPr>
        <w:t>firstInitialLastName</w:t>
      </w:r>
      <w:r>
        <w:t>_p</w:t>
      </w:r>
      <w:r w:rsidR="004A5EC4">
        <w:t>roj0</w:t>
      </w:r>
      <w:r w:rsidR="00F60792">
        <w:t>4</w:t>
      </w:r>
      <w:r w:rsidR="004A5EC4">
        <w:t>. For example, cBoyd_proj0</w:t>
      </w:r>
      <w:r w:rsidR="00F60792">
        <w:t>4</w:t>
      </w:r>
      <w:r>
        <w:t>.zip.</w:t>
      </w:r>
    </w:p>
    <w:sectPr w:rsidR="00C67634" w:rsidRPr="004A5E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B0C"/>
    <w:multiLevelType w:val="hybridMultilevel"/>
    <w:tmpl w:val="106A0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23ADD"/>
    <w:multiLevelType w:val="hybridMultilevel"/>
    <w:tmpl w:val="0306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A3"/>
    <w:rsid w:val="0000014D"/>
    <w:rsid w:val="00025E7F"/>
    <w:rsid w:val="000556A5"/>
    <w:rsid w:val="001663CB"/>
    <w:rsid w:val="00173FB1"/>
    <w:rsid w:val="00220AA3"/>
    <w:rsid w:val="002D415D"/>
    <w:rsid w:val="003C0E6C"/>
    <w:rsid w:val="004A5EC4"/>
    <w:rsid w:val="004D5A36"/>
    <w:rsid w:val="005E50C2"/>
    <w:rsid w:val="00670239"/>
    <w:rsid w:val="00785D5E"/>
    <w:rsid w:val="007E0E32"/>
    <w:rsid w:val="008D33A7"/>
    <w:rsid w:val="00992E74"/>
    <w:rsid w:val="009B5823"/>
    <w:rsid w:val="009D322B"/>
    <w:rsid w:val="00B61A27"/>
    <w:rsid w:val="00BB5A1C"/>
    <w:rsid w:val="00C35612"/>
    <w:rsid w:val="00C512A8"/>
    <w:rsid w:val="00C67634"/>
    <w:rsid w:val="00C83C4E"/>
    <w:rsid w:val="00CF52DA"/>
    <w:rsid w:val="00D22D16"/>
    <w:rsid w:val="00ED0038"/>
    <w:rsid w:val="00F277D4"/>
    <w:rsid w:val="00F60792"/>
    <w:rsid w:val="00F65D41"/>
    <w:rsid w:val="00FD6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D423"/>
  <w15:chartTrackingRefBased/>
  <w15:docId w15:val="{28D9B2BD-C751-4091-97FC-6486E316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19</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Boyd</dc:creator>
  <cp:keywords/>
  <cp:lastModifiedBy>Chris Boyd</cp:lastModifiedBy>
  <cp:revision>16</cp:revision>
  <dcterms:created xsi:type="dcterms:W3CDTF">2018-10-18T01:42:00Z</dcterms:created>
  <dcterms:modified xsi:type="dcterms:W3CDTF">2019-03-13T21:38:00Z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